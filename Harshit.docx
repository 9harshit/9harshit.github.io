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984D" w14:textId="017FA4FE" w:rsidR="00816216" w:rsidRPr="00B86B76" w:rsidRDefault="0019175A" w:rsidP="00141A4C">
      <w:pPr>
        <w:pStyle w:val="Title"/>
        <w:rPr>
          <w:sz w:val="52"/>
          <w:szCs w:val="21"/>
        </w:rPr>
      </w:pPr>
      <w:r w:rsidRPr="00B86B76">
        <w:rPr>
          <w:sz w:val="52"/>
          <w:szCs w:val="21"/>
        </w:rPr>
        <w:t>Harshit Agarwal</w:t>
      </w:r>
    </w:p>
    <w:p w14:paraId="727CA001" w14:textId="1DF9E282" w:rsidR="00141A4C" w:rsidRPr="0011522E" w:rsidRDefault="0019175A" w:rsidP="00141A4C">
      <w:pPr>
        <w:rPr>
          <w:sz w:val="21"/>
          <w:szCs w:val="21"/>
          <w:lang w:val="en-IN"/>
        </w:rPr>
      </w:pPr>
      <w:r w:rsidRPr="00B86B76">
        <w:rPr>
          <w:sz w:val="21"/>
          <w:szCs w:val="21"/>
        </w:rPr>
        <w:t>Halifax, Canada</w:t>
      </w:r>
      <w:r w:rsidR="0011522E">
        <w:rPr>
          <w:sz w:val="21"/>
          <w:szCs w:val="21"/>
        </w:rPr>
        <w:t xml:space="preserve"> | </w:t>
      </w:r>
      <w:r w:rsidR="0011522E" w:rsidRPr="0011522E">
        <w:rPr>
          <w:sz w:val="21"/>
          <w:szCs w:val="21"/>
          <w:lang w:val="en-IN"/>
        </w:rPr>
        <w:t xml:space="preserve">LinkedIn: </w:t>
      </w:r>
      <w:hyperlink r:id="rId8" w:history="1">
        <w:r w:rsidR="0011522E" w:rsidRPr="000431C9">
          <w:rPr>
            <w:rStyle w:val="Hyperlink"/>
            <w:sz w:val="21"/>
            <w:szCs w:val="21"/>
            <w:u w:val="none"/>
            <w:lang w:val="en-IN"/>
          </w:rPr>
          <w:t>9harshit</w:t>
        </w:r>
      </w:hyperlink>
      <w:r w:rsidR="0011522E" w:rsidRPr="0011522E">
        <w:rPr>
          <w:sz w:val="21"/>
          <w:szCs w:val="21"/>
          <w:lang w:val="en-IN"/>
        </w:rPr>
        <w:t xml:space="preserve"> | GitHub: </w:t>
      </w:r>
      <w:hyperlink r:id="rId9" w:history="1">
        <w:r w:rsidR="0011522E" w:rsidRPr="000431C9">
          <w:rPr>
            <w:rStyle w:val="Hyperlink"/>
            <w:sz w:val="21"/>
            <w:szCs w:val="21"/>
            <w:u w:val="none"/>
            <w:lang w:val="en-IN"/>
          </w:rPr>
          <w:t>9harshit</w:t>
        </w:r>
      </w:hyperlink>
      <w:r w:rsidR="00141A4C" w:rsidRPr="00B86B76">
        <w:rPr>
          <w:sz w:val="21"/>
          <w:szCs w:val="21"/>
        </w:rPr>
        <w:t> | </w:t>
      </w:r>
      <w:r w:rsidRPr="00B86B76">
        <w:rPr>
          <w:sz w:val="21"/>
          <w:szCs w:val="21"/>
        </w:rPr>
        <w:t>+1 (902)</w:t>
      </w:r>
      <w:r w:rsidR="00E07FB2">
        <w:rPr>
          <w:sz w:val="21"/>
          <w:szCs w:val="21"/>
        </w:rPr>
        <w:t xml:space="preserve"> </w:t>
      </w:r>
      <w:r w:rsidRPr="00B86B76">
        <w:rPr>
          <w:sz w:val="21"/>
          <w:szCs w:val="21"/>
        </w:rPr>
        <w:t>4123098</w:t>
      </w:r>
      <w:r w:rsidR="00141A4C" w:rsidRPr="00B86B76">
        <w:rPr>
          <w:sz w:val="21"/>
          <w:szCs w:val="21"/>
        </w:rPr>
        <w:t> | </w:t>
      </w:r>
      <w:r w:rsidRPr="00B86B76">
        <w:rPr>
          <w:sz w:val="21"/>
          <w:szCs w:val="21"/>
        </w:rPr>
        <w:t>harshit@dal.ca</w:t>
      </w:r>
    </w:p>
    <w:sdt>
      <w:sdtPr>
        <w:rPr>
          <w:sz w:val="24"/>
          <w:szCs w:val="28"/>
        </w:rPr>
        <w:alias w:val="Education:"/>
        <w:tag w:val="Education:"/>
        <w:id w:val="807127995"/>
        <w:placeholder>
          <w:docPart w:val="7483469CBC9AFD49B493B00A8217F09A"/>
        </w:placeholder>
        <w:temporary/>
        <w:showingPlcHdr/>
        <w15:appearance w15:val="hidden"/>
      </w:sdtPr>
      <w:sdtContent>
        <w:p w14:paraId="517E11C2" w14:textId="5735C0B7" w:rsidR="006270A9" w:rsidRPr="00B86B76" w:rsidRDefault="009D5933">
          <w:pPr>
            <w:pStyle w:val="Heading1"/>
            <w:rPr>
              <w:sz w:val="24"/>
              <w:szCs w:val="28"/>
            </w:rPr>
          </w:pPr>
          <w:r w:rsidRPr="00B86B76">
            <w:rPr>
              <w:sz w:val="24"/>
              <w:szCs w:val="28"/>
            </w:rPr>
            <w:t>Education</w:t>
          </w:r>
        </w:p>
      </w:sdtContent>
    </w:sdt>
    <w:p w14:paraId="6C7C23F4" w14:textId="250DC6DB" w:rsidR="006270A9" w:rsidRPr="00B86B76" w:rsidRDefault="001570A0">
      <w:pPr>
        <w:pStyle w:val="Heading2"/>
        <w:rPr>
          <w:sz w:val="22"/>
          <w:szCs w:val="24"/>
        </w:rPr>
      </w:pPr>
      <w:r w:rsidRPr="00B86B76">
        <w:rPr>
          <w:caps w:val="0"/>
          <w:sz w:val="22"/>
          <w:szCs w:val="24"/>
        </w:rPr>
        <w:t xml:space="preserve">Master of </w:t>
      </w:r>
      <w:r>
        <w:rPr>
          <w:caps w:val="0"/>
          <w:sz w:val="22"/>
          <w:szCs w:val="24"/>
        </w:rPr>
        <w:t>C</w:t>
      </w:r>
      <w:r w:rsidRPr="00B86B76">
        <w:rPr>
          <w:caps w:val="0"/>
          <w:sz w:val="22"/>
          <w:szCs w:val="24"/>
        </w:rPr>
        <w:t xml:space="preserve">omputer </w:t>
      </w:r>
      <w:r>
        <w:rPr>
          <w:caps w:val="0"/>
          <w:sz w:val="22"/>
          <w:szCs w:val="24"/>
        </w:rPr>
        <w:t>S</w:t>
      </w:r>
      <w:r w:rsidRPr="00B86B76">
        <w:rPr>
          <w:caps w:val="0"/>
          <w:sz w:val="22"/>
          <w:szCs w:val="24"/>
        </w:rPr>
        <w:t>cience</w:t>
      </w:r>
      <w:r w:rsidR="009D5933" w:rsidRPr="00B86B76">
        <w:rPr>
          <w:sz w:val="22"/>
          <w:szCs w:val="24"/>
        </w:rPr>
        <w:t> | </w:t>
      </w:r>
      <w:r w:rsidRPr="00B86B76">
        <w:rPr>
          <w:caps w:val="0"/>
          <w:sz w:val="22"/>
          <w:szCs w:val="24"/>
        </w:rPr>
        <w:t>May 2023</w:t>
      </w:r>
      <w:r w:rsidR="009D5933" w:rsidRPr="00B86B76">
        <w:rPr>
          <w:sz w:val="22"/>
          <w:szCs w:val="24"/>
        </w:rPr>
        <w:t> | </w:t>
      </w:r>
      <w:r w:rsidRPr="00B86B76">
        <w:rPr>
          <w:caps w:val="0"/>
          <w:sz w:val="22"/>
          <w:szCs w:val="24"/>
        </w:rPr>
        <w:t xml:space="preserve">Dalhousie </w:t>
      </w:r>
      <w:r>
        <w:rPr>
          <w:caps w:val="0"/>
          <w:sz w:val="22"/>
          <w:szCs w:val="24"/>
        </w:rPr>
        <w:t>U</w:t>
      </w:r>
      <w:r w:rsidRPr="00B86B76">
        <w:rPr>
          <w:caps w:val="0"/>
          <w:sz w:val="22"/>
          <w:szCs w:val="24"/>
        </w:rPr>
        <w:t>niversity</w:t>
      </w:r>
    </w:p>
    <w:p w14:paraId="231A31D3" w14:textId="65816EE6" w:rsidR="0019175A" w:rsidRPr="00B86B76" w:rsidRDefault="0019175A" w:rsidP="001B29CF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>GPA: 4.2/4.3</w:t>
      </w:r>
    </w:p>
    <w:p w14:paraId="66787F0C" w14:textId="6B291BBE" w:rsidR="006270A9" w:rsidRPr="00B86B76" w:rsidRDefault="009D5933" w:rsidP="001B29CF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 xml:space="preserve">Related coursework: </w:t>
      </w:r>
      <w:r w:rsidR="0019175A" w:rsidRPr="00B86B76">
        <w:rPr>
          <w:sz w:val="21"/>
          <w:szCs w:val="21"/>
        </w:rPr>
        <w:t>Research Methods and Statistics, Natural Language Processing, Machine Learning, Process of Data Science</w:t>
      </w:r>
    </w:p>
    <w:p w14:paraId="37AEE718" w14:textId="1DC96A85" w:rsidR="006270A9" w:rsidRPr="00B86B76" w:rsidRDefault="001570A0">
      <w:pPr>
        <w:pStyle w:val="Heading2"/>
        <w:rPr>
          <w:sz w:val="22"/>
          <w:szCs w:val="24"/>
        </w:rPr>
      </w:pPr>
      <w:r w:rsidRPr="00B86B76">
        <w:rPr>
          <w:caps w:val="0"/>
          <w:sz w:val="22"/>
          <w:szCs w:val="24"/>
        </w:rPr>
        <w:t>Bachelor Of Computer Engineering | May 2020 | Gujarat Technological University</w:t>
      </w:r>
    </w:p>
    <w:p w14:paraId="4BE46799" w14:textId="1BB789AB" w:rsidR="006270A9" w:rsidRPr="00B86B76" w:rsidRDefault="0019175A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>GPA</w:t>
      </w:r>
      <w:r w:rsidR="009D5933" w:rsidRPr="00B86B76">
        <w:rPr>
          <w:sz w:val="21"/>
          <w:szCs w:val="21"/>
        </w:rPr>
        <w:t xml:space="preserve">: </w:t>
      </w:r>
      <w:r w:rsidRPr="00B86B76">
        <w:rPr>
          <w:sz w:val="21"/>
          <w:szCs w:val="21"/>
        </w:rPr>
        <w:t>8.75/10</w:t>
      </w:r>
    </w:p>
    <w:p w14:paraId="50F9F4E3" w14:textId="68745655" w:rsidR="006270A9" w:rsidRPr="00664DC2" w:rsidRDefault="00664DC2" w:rsidP="0019175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8"/>
        </w:rPr>
      </w:pPr>
      <w:r>
        <w:rPr>
          <w:sz w:val="24"/>
          <w:szCs w:val="28"/>
        </w:rPr>
        <w:t>Skills</w:t>
      </w:r>
    </w:p>
    <w:p w14:paraId="49F79570" w14:textId="77777777" w:rsidR="0019175A" w:rsidRPr="00B86B76" w:rsidRDefault="0019175A" w:rsidP="0019175A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 xml:space="preserve">Programming Languages: </w:t>
      </w:r>
      <w:r w:rsidRPr="00B86B76">
        <w:rPr>
          <w:b/>
          <w:bCs/>
          <w:sz w:val="21"/>
          <w:szCs w:val="21"/>
        </w:rPr>
        <w:t xml:space="preserve">Python </w:t>
      </w:r>
    </w:p>
    <w:p w14:paraId="3A2CB7D7" w14:textId="77777777" w:rsidR="0019175A" w:rsidRPr="00B86B76" w:rsidRDefault="0019175A" w:rsidP="0019175A">
      <w:pPr>
        <w:pStyle w:val="ListBullet"/>
        <w:rPr>
          <w:b/>
          <w:bCs/>
          <w:sz w:val="21"/>
          <w:szCs w:val="21"/>
        </w:rPr>
      </w:pPr>
      <w:r w:rsidRPr="00B86B76">
        <w:rPr>
          <w:sz w:val="21"/>
          <w:szCs w:val="21"/>
        </w:rPr>
        <w:t xml:space="preserve">Artificial Intelligence: </w:t>
      </w:r>
      <w:r w:rsidRPr="00B86B76">
        <w:rPr>
          <w:b/>
          <w:bCs/>
          <w:sz w:val="21"/>
          <w:szCs w:val="21"/>
        </w:rPr>
        <w:t xml:space="preserve">TensorFlow, Keras, PyTorch, Scikit Learn, Matplotlib, Pandas, NumPy, OpenCV, NLTK, Neural Networks, Exploratory Data Analysis </w:t>
      </w:r>
    </w:p>
    <w:p w14:paraId="609577E3" w14:textId="1535CC21" w:rsidR="0019175A" w:rsidRPr="00B86B76" w:rsidRDefault="0019175A" w:rsidP="0019175A">
      <w:pPr>
        <w:pStyle w:val="ListBullet"/>
        <w:rPr>
          <w:b/>
          <w:bCs/>
          <w:sz w:val="21"/>
          <w:szCs w:val="21"/>
        </w:rPr>
      </w:pPr>
      <w:r w:rsidRPr="00B86B76">
        <w:rPr>
          <w:sz w:val="21"/>
          <w:szCs w:val="21"/>
        </w:rPr>
        <w:t xml:space="preserve">Cloud: </w:t>
      </w:r>
      <w:r w:rsidR="007D6479">
        <w:rPr>
          <w:b/>
          <w:bCs/>
          <w:sz w:val="21"/>
          <w:szCs w:val="21"/>
        </w:rPr>
        <w:t xml:space="preserve">AWS </w:t>
      </w:r>
      <w:r w:rsidRPr="00B86B76">
        <w:rPr>
          <w:b/>
          <w:bCs/>
          <w:sz w:val="21"/>
          <w:szCs w:val="21"/>
        </w:rPr>
        <w:t xml:space="preserve">EC2, </w:t>
      </w:r>
      <w:r w:rsidR="007D6479">
        <w:rPr>
          <w:b/>
          <w:bCs/>
          <w:sz w:val="21"/>
          <w:szCs w:val="21"/>
        </w:rPr>
        <w:t xml:space="preserve">AWS </w:t>
      </w:r>
      <w:proofErr w:type="spellStart"/>
      <w:r w:rsidRPr="00B86B76">
        <w:rPr>
          <w:b/>
          <w:bCs/>
          <w:sz w:val="21"/>
          <w:szCs w:val="21"/>
        </w:rPr>
        <w:t>SageMaker</w:t>
      </w:r>
      <w:proofErr w:type="spellEnd"/>
      <w:r w:rsidRPr="00B86B76">
        <w:rPr>
          <w:b/>
          <w:bCs/>
          <w:sz w:val="21"/>
          <w:szCs w:val="21"/>
        </w:rPr>
        <w:t xml:space="preserve">, S3 Storage </w:t>
      </w:r>
    </w:p>
    <w:p w14:paraId="47FD1688" w14:textId="0C1BD1FD" w:rsidR="006270A9" w:rsidRPr="00B86B76" w:rsidRDefault="0019175A" w:rsidP="0019175A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 xml:space="preserve">Web Technology: </w:t>
      </w:r>
      <w:r w:rsidRPr="00B86B76">
        <w:rPr>
          <w:b/>
          <w:bCs/>
          <w:sz w:val="21"/>
          <w:szCs w:val="21"/>
        </w:rPr>
        <w:t>HTML5, CSS3, Flask, Streamlit, Dash Framework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61FCACC3B888CD4898E3030FF973BA2A"/>
        </w:placeholder>
        <w:temporary/>
        <w:showingPlcHdr/>
        <w15:appearance w15:val="hidden"/>
      </w:sdtPr>
      <w:sdtContent>
        <w:p w14:paraId="53564695" w14:textId="68228643" w:rsidR="006270A9" w:rsidRPr="00B86B76" w:rsidRDefault="009D5933">
          <w:pPr>
            <w:pStyle w:val="Heading1"/>
            <w:rPr>
              <w:sz w:val="24"/>
              <w:szCs w:val="28"/>
            </w:rPr>
          </w:pPr>
          <w:r w:rsidRPr="00B86B76">
            <w:rPr>
              <w:sz w:val="24"/>
              <w:szCs w:val="28"/>
            </w:rPr>
            <w:t>Experience</w:t>
          </w:r>
        </w:p>
      </w:sdtContent>
    </w:sdt>
    <w:p w14:paraId="194285B5" w14:textId="4AF85301" w:rsidR="0019175A" w:rsidRPr="00B86B76" w:rsidRDefault="00BE7B57" w:rsidP="0019175A">
      <w:pPr>
        <w:pStyle w:val="Heading2"/>
        <w:rPr>
          <w:sz w:val="22"/>
          <w:szCs w:val="24"/>
        </w:rPr>
      </w:pP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Teaching Assistant</w:t>
      </w:r>
      <w:r w:rsidRPr="00B86B76">
        <w:rPr>
          <w:caps w:val="0"/>
          <w:sz w:val="22"/>
          <w:szCs w:val="24"/>
        </w:rPr>
        <w:t> | Dalhousie University | Jan 2023 – April 2023</w:t>
      </w:r>
    </w:p>
    <w:p w14:paraId="67934ECA" w14:textId="4759D5C5" w:rsidR="0019175A" w:rsidRPr="00B86B76" w:rsidRDefault="00DC22C3" w:rsidP="0019175A">
      <w:pPr>
        <w:pStyle w:val="ListBullet"/>
        <w:rPr>
          <w:sz w:val="21"/>
          <w:szCs w:val="21"/>
          <w:lang w:val="en-IN"/>
        </w:rPr>
      </w:pPr>
      <w:r w:rsidRPr="00B86B76">
        <w:rPr>
          <w:rFonts w:ascii="Segoe UI" w:hAnsi="Segoe UI" w:cs="Segoe UI"/>
          <w:sz w:val="20"/>
          <w:szCs w:val="20"/>
          <w:shd w:val="clear" w:color="auto" w:fill="FFFFFF"/>
        </w:rPr>
        <w:t>Teaching Assistant for CPST 1203: Technical Communication II</w:t>
      </w:r>
      <w:r w:rsidR="00FE0682">
        <w:rPr>
          <w:rFonts w:ascii="Segoe UI" w:hAnsi="Segoe UI" w:cs="Segoe UI"/>
          <w:sz w:val="20"/>
          <w:szCs w:val="20"/>
          <w:shd w:val="clear" w:color="auto" w:fill="FFFFFF"/>
        </w:rPr>
        <w:t xml:space="preserve"> where I conduct tutorials, mark </w:t>
      </w:r>
      <w:r w:rsidR="007D6479">
        <w:rPr>
          <w:rFonts w:ascii="Segoe UI" w:hAnsi="Segoe UI" w:cs="Segoe UI"/>
          <w:sz w:val="20"/>
          <w:szCs w:val="20"/>
          <w:shd w:val="clear" w:color="auto" w:fill="FFFFFF"/>
        </w:rPr>
        <w:t>assignments,</w:t>
      </w:r>
      <w:r w:rsidR="00FE0682">
        <w:rPr>
          <w:rFonts w:ascii="Segoe UI" w:hAnsi="Segoe UI" w:cs="Segoe UI"/>
          <w:sz w:val="20"/>
          <w:szCs w:val="20"/>
          <w:shd w:val="clear" w:color="auto" w:fill="FFFFFF"/>
        </w:rPr>
        <w:t xml:space="preserve"> and help students with coursework.</w:t>
      </w:r>
    </w:p>
    <w:p w14:paraId="2FDEA08A" w14:textId="04705A73" w:rsidR="006270A9" w:rsidRPr="00B86B76" w:rsidRDefault="00C7189A">
      <w:pPr>
        <w:pStyle w:val="Heading2"/>
        <w:rPr>
          <w:sz w:val="22"/>
          <w:szCs w:val="24"/>
        </w:rPr>
      </w:pP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Research Assistant</w:t>
      </w:r>
      <w:r w:rsidRPr="00B86B76">
        <w:rPr>
          <w:caps w:val="0"/>
          <w:sz w:val="22"/>
          <w:szCs w:val="24"/>
        </w:rPr>
        <w:t> | Dalhousie University | Feb 2022 - Present</w:t>
      </w:r>
    </w:p>
    <w:p w14:paraId="0AC1A2E1" w14:textId="793D362E" w:rsidR="006270A9" w:rsidRPr="00B86B76" w:rsidRDefault="0019175A" w:rsidP="0019175A">
      <w:pPr>
        <w:pStyle w:val="ListBullet"/>
        <w:rPr>
          <w:sz w:val="21"/>
          <w:szCs w:val="21"/>
          <w:lang w:val="en-IN"/>
        </w:rPr>
      </w:pPr>
      <w:r w:rsidRPr="00B86B76">
        <w:rPr>
          <w:sz w:val="21"/>
          <w:szCs w:val="21"/>
          <w:lang w:val="en-IN"/>
        </w:rPr>
        <w:t xml:space="preserve">Assisting in the research project related to </w:t>
      </w:r>
      <w:r w:rsidR="004057BB" w:rsidRPr="00B86B76">
        <w:rPr>
          <w:sz w:val="21"/>
          <w:szCs w:val="21"/>
          <w:lang w:val="en-IN"/>
        </w:rPr>
        <w:t>initiating</w:t>
      </w:r>
      <w:r w:rsidRPr="00B86B76">
        <w:rPr>
          <w:sz w:val="21"/>
          <w:szCs w:val="21"/>
          <w:lang w:val="en-IN"/>
        </w:rPr>
        <w:t xml:space="preserve"> the evaluation of services </w:t>
      </w:r>
      <w:r w:rsidRPr="0019175A">
        <w:rPr>
          <w:sz w:val="21"/>
          <w:szCs w:val="21"/>
          <w:lang w:val="en-IN"/>
        </w:rPr>
        <w:t>to promote resilience and mental health among families of children with disabilities under Prof. (</w:t>
      </w:r>
      <w:proofErr w:type="spellStart"/>
      <w:r w:rsidRPr="0019175A">
        <w:rPr>
          <w:sz w:val="21"/>
          <w:szCs w:val="21"/>
          <w:lang w:val="en-IN"/>
        </w:rPr>
        <w:t>Dr.</w:t>
      </w:r>
      <w:proofErr w:type="spellEnd"/>
      <w:r w:rsidRPr="0019175A">
        <w:rPr>
          <w:sz w:val="21"/>
          <w:szCs w:val="21"/>
          <w:lang w:val="en-IN"/>
        </w:rPr>
        <w:t xml:space="preserve">) Parisa </w:t>
      </w:r>
      <w:proofErr w:type="spellStart"/>
      <w:r w:rsidRPr="0019175A">
        <w:rPr>
          <w:sz w:val="21"/>
          <w:szCs w:val="21"/>
          <w:lang w:val="en-IN"/>
        </w:rPr>
        <w:t>Ghanouni</w:t>
      </w:r>
      <w:proofErr w:type="spellEnd"/>
      <w:r w:rsidRPr="0019175A">
        <w:rPr>
          <w:sz w:val="21"/>
          <w:szCs w:val="21"/>
          <w:lang w:val="en-IN"/>
        </w:rPr>
        <w:t xml:space="preserve">. </w:t>
      </w:r>
    </w:p>
    <w:p w14:paraId="419255EC" w14:textId="3B22E33B" w:rsidR="006270A9" w:rsidRPr="00B86B76" w:rsidRDefault="00C7189A">
      <w:pPr>
        <w:pStyle w:val="Heading2"/>
        <w:rPr>
          <w:sz w:val="22"/>
          <w:szCs w:val="24"/>
        </w:rPr>
      </w:pP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Consultant, Part Time</w:t>
      </w:r>
      <w:r w:rsidRPr="00B86B76">
        <w:rPr>
          <w:caps w:val="0"/>
          <w:sz w:val="22"/>
          <w:szCs w:val="24"/>
        </w:rPr>
        <w:t> | </w:t>
      </w:r>
      <w:proofErr w:type="spellStart"/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Alpha</w:t>
      </w:r>
      <w:r w:rsidR="00C403D2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S</w:t>
      </w: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ights</w:t>
      </w:r>
      <w:proofErr w:type="spellEnd"/>
      <w:r w:rsidRPr="00B86B76">
        <w:rPr>
          <w:caps w:val="0"/>
          <w:sz w:val="22"/>
          <w:szCs w:val="24"/>
        </w:rPr>
        <w:t> | August 2021 - Present</w:t>
      </w:r>
    </w:p>
    <w:p w14:paraId="25F723D1" w14:textId="158AA175" w:rsidR="001B29CF" w:rsidRPr="006A64F3" w:rsidRDefault="006A64F3" w:rsidP="006A64F3">
      <w:pPr>
        <w:pStyle w:val="ListBullet"/>
        <w:rPr>
          <w:sz w:val="21"/>
          <w:szCs w:val="21"/>
          <w:lang w:val="en-IN"/>
        </w:rPr>
      </w:pPr>
      <w:r w:rsidRPr="006A64F3">
        <w:rPr>
          <w:sz w:val="21"/>
          <w:szCs w:val="21"/>
          <w:lang w:val="en-IN"/>
        </w:rPr>
        <w:t xml:space="preserve">Consulting </w:t>
      </w:r>
      <w:proofErr w:type="spellStart"/>
      <w:r w:rsidRPr="006A64F3">
        <w:rPr>
          <w:sz w:val="21"/>
          <w:szCs w:val="21"/>
          <w:lang w:val="en-IN"/>
        </w:rPr>
        <w:t>AlphaSights's</w:t>
      </w:r>
      <w:proofErr w:type="spellEnd"/>
      <w:r w:rsidRPr="006A64F3">
        <w:rPr>
          <w:sz w:val="21"/>
          <w:szCs w:val="21"/>
          <w:lang w:val="en-IN"/>
        </w:rPr>
        <w:t xml:space="preserve"> client</w:t>
      </w:r>
      <w:r w:rsidR="00164B25">
        <w:rPr>
          <w:sz w:val="21"/>
          <w:szCs w:val="21"/>
          <w:lang w:val="en-IN"/>
        </w:rPr>
        <w:t>s</w:t>
      </w:r>
      <w:r w:rsidRPr="006A64F3">
        <w:rPr>
          <w:sz w:val="21"/>
          <w:szCs w:val="21"/>
          <w:lang w:val="en-IN"/>
        </w:rPr>
        <w:t xml:space="preserve"> on Privacy Engineering, Machine Learning and Deep Learning solutions. </w:t>
      </w:r>
    </w:p>
    <w:p w14:paraId="0EBA3378" w14:textId="1F771097" w:rsidR="0019175A" w:rsidRPr="00B86B76" w:rsidRDefault="00C7189A" w:rsidP="0019175A">
      <w:pPr>
        <w:pStyle w:val="Heading2"/>
        <w:rPr>
          <w:sz w:val="22"/>
          <w:szCs w:val="24"/>
          <w:lang w:val="en-IN"/>
        </w:rPr>
      </w:pPr>
      <w:r w:rsidRPr="00B86B76">
        <w:rPr>
          <w:bCs/>
          <w:caps w:val="0"/>
          <w:sz w:val="22"/>
          <w:szCs w:val="24"/>
          <w:lang w:val="en-IN"/>
        </w:rPr>
        <w:t>Data Scientist</w:t>
      </w:r>
      <w:r w:rsidRPr="00B86B76">
        <w:rPr>
          <w:caps w:val="0"/>
          <w:sz w:val="22"/>
          <w:szCs w:val="24"/>
        </w:rPr>
        <w:t>| Un</w:t>
      </w:r>
      <w:r w:rsidR="00143B08">
        <w:rPr>
          <w:caps w:val="0"/>
          <w:sz w:val="22"/>
          <w:szCs w:val="24"/>
        </w:rPr>
        <w:t>M</w:t>
      </w:r>
      <w:r w:rsidRPr="00B86B76">
        <w:rPr>
          <w:caps w:val="0"/>
          <w:sz w:val="22"/>
          <w:szCs w:val="24"/>
        </w:rPr>
        <w:t>azer.</w:t>
      </w:r>
      <w:r w:rsidR="00143B08">
        <w:rPr>
          <w:caps w:val="0"/>
          <w:sz w:val="22"/>
          <w:szCs w:val="24"/>
        </w:rPr>
        <w:t>ai</w:t>
      </w:r>
      <w:r w:rsidRPr="00B86B76">
        <w:rPr>
          <w:caps w:val="0"/>
          <w:sz w:val="22"/>
          <w:szCs w:val="24"/>
        </w:rPr>
        <w:t> | June 2021 – Dec 2021</w:t>
      </w:r>
    </w:p>
    <w:p w14:paraId="647177BA" w14:textId="2D7419A7" w:rsidR="00B86B76" w:rsidRPr="007D6479" w:rsidRDefault="00B86B76" w:rsidP="007D6479">
      <w:pPr>
        <w:pStyle w:val="ListBullet"/>
        <w:rPr>
          <w:sz w:val="21"/>
          <w:szCs w:val="21"/>
          <w:lang w:val="en-IN"/>
        </w:rPr>
      </w:pPr>
      <w:r w:rsidRPr="007D6479">
        <w:rPr>
          <w:sz w:val="21"/>
          <w:szCs w:val="21"/>
          <w:lang w:val="en-IN"/>
        </w:rPr>
        <w:t xml:space="preserve">Performed insightful geolocation data analysis </w:t>
      </w:r>
      <w:r w:rsidR="007D6479" w:rsidRPr="007D6479">
        <w:rPr>
          <w:sz w:val="21"/>
          <w:szCs w:val="21"/>
          <w:lang w:val="en-IN"/>
        </w:rPr>
        <w:t xml:space="preserve">and </w:t>
      </w:r>
      <w:r w:rsidRPr="007D6479">
        <w:rPr>
          <w:sz w:val="21"/>
          <w:szCs w:val="21"/>
          <w:lang w:val="en-IN"/>
        </w:rPr>
        <w:t>synthetic data generation for user-specific GPS location data.</w:t>
      </w:r>
    </w:p>
    <w:p w14:paraId="00160906" w14:textId="1048D0E3" w:rsidR="00FE0682" w:rsidRPr="00B86B76" w:rsidRDefault="00C7189A" w:rsidP="00FE0682">
      <w:pPr>
        <w:pStyle w:val="Heading2"/>
        <w:rPr>
          <w:sz w:val="22"/>
          <w:szCs w:val="24"/>
          <w:lang w:val="en-IN"/>
        </w:rPr>
      </w:pPr>
      <w:r>
        <w:rPr>
          <w:bCs/>
          <w:caps w:val="0"/>
          <w:sz w:val="22"/>
          <w:szCs w:val="24"/>
          <w:lang w:val="en-IN"/>
        </w:rPr>
        <w:t xml:space="preserve">Team Leader – Learning Management System </w:t>
      </w:r>
      <w:r w:rsidRPr="00B86B76">
        <w:rPr>
          <w:caps w:val="0"/>
          <w:sz w:val="22"/>
          <w:szCs w:val="24"/>
        </w:rPr>
        <w:t>| </w:t>
      </w:r>
      <w:proofErr w:type="spellStart"/>
      <w:r>
        <w:rPr>
          <w:caps w:val="0"/>
          <w:sz w:val="22"/>
          <w:szCs w:val="24"/>
        </w:rPr>
        <w:t>Ignitus</w:t>
      </w:r>
      <w:proofErr w:type="spellEnd"/>
      <w:r w:rsidRPr="00B86B76">
        <w:rPr>
          <w:caps w:val="0"/>
          <w:sz w:val="22"/>
          <w:szCs w:val="24"/>
        </w:rPr>
        <w:t> | </w:t>
      </w:r>
      <w:r>
        <w:rPr>
          <w:caps w:val="0"/>
          <w:sz w:val="22"/>
          <w:szCs w:val="24"/>
        </w:rPr>
        <w:t>March</w:t>
      </w:r>
      <w:r w:rsidRPr="00B86B76">
        <w:rPr>
          <w:caps w:val="0"/>
          <w:sz w:val="22"/>
          <w:szCs w:val="24"/>
        </w:rPr>
        <w:t xml:space="preserve"> 2021 – </w:t>
      </w:r>
      <w:r>
        <w:rPr>
          <w:caps w:val="0"/>
          <w:sz w:val="22"/>
          <w:szCs w:val="24"/>
        </w:rPr>
        <w:t>June</w:t>
      </w:r>
      <w:r w:rsidRPr="00B86B76">
        <w:rPr>
          <w:caps w:val="0"/>
          <w:sz w:val="22"/>
          <w:szCs w:val="24"/>
        </w:rPr>
        <w:t xml:space="preserve"> 2021</w:t>
      </w:r>
    </w:p>
    <w:p w14:paraId="04C50D49" w14:textId="41235E67" w:rsidR="0019175A" w:rsidRPr="00B86B76" w:rsidRDefault="00DC22C3" w:rsidP="00DC22C3">
      <w:pPr>
        <w:pStyle w:val="ListBullet"/>
        <w:rPr>
          <w:sz w:val="21"/>
          <w:szCs w:val="21"/>
          <w:lang w:val="en-IN"/>
        </w:rPr>
      </w:pPr>
      <w:r w:rsidRPr="00DC22C3">
        <w:rPr>
          <w:sz w:val="21"/>
          <w:szCs w:val="21"/>
          <w:lang w:val="en-IN"/>
        </w:rPr>
        <w:t xml:space="preserve">Developed e-learning contents and software modules backing the </w:t>
      </w:r>
      <w:proofErr w:type="spellStart"/>
      <w:r w:rsidRPr="00DC22C3">
        <w:rPr>
          <w:sz w:val="21"/>
          <w:szCs w:val="21"/>
          <w:lang w:val="en-IN"/>
        </w:rPr>
        <w:t>Ignitus</w:t>
      </w:r>
      <w:proofErr w:type="spellEnd"/>
      <w:r w:rsidRPr="00DC22C3">
        <w:rPr>
          <w:sz w:val="21"/>
          <w:szCs w:val="21"/>
          <w:lang w:val="en-IN"/>
        </w:rPr>
        <w:t xml:space="preserve"> Learning Management System to be offered to the University of Michigan students. </w:t>
      </w:r>
    </w:p>
    <w:p w14:paraId="44E5E467" w14:textId="44AC76D8" w:rsidR="0019175A" w:rsidRPr="00B86B76" w:rsidRDefault="00C7189A" w:rsidP="0019175A">
      <w:pPr>
        <w:pStyle w:val="Heading2"/>
        <w:rPr>
          <w:sz w:val="22"/>
          <w:szCs w:val="24"/>
        </w:rPr>
      </w:pP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Research Assistant</w:t>
      </w:r>
      <w:r w:rsidRPr="00B86B76">
        <w:rPr>
          <w:caps w:val="0"/>
          <w:sz w:val="22"/>
          <w:szCs w:val="24"/>
        </w:rPr>
        <w:t> | </w:t>
      </w:r>
      <w:proofErr w:type="spellStart"/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Sarvajanik</w:t>
      </w:r>
      <w:proofErr w:type="spellEnd"/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 xml:space="preserve"> College Of Engineering And Technology</w:t>
      </w:r>
      <w:r w:rsidRPr="00B86B76">
        <w:rPr>
          <w:caps w:val="0"/>
          <w:sz w:val="22"/>
          <w:szCs w:val="24"/>
        </w:rPr>
        <w:t> | Jan 2020 – May 2020</w:t>
      </w:r>
    </w:p>
    <w:p w14:paraId="2C8F6E6C" w14:textId="08D68C55" w:rsidR="00DC22C3" w:rsidRPr="00B86B76" w:rsidRDefault="00DC22C3" w:rsidP="00DC22C3">
      <w:pPr>
        <w:pStyle w:val="ListBullet"/>
        <w:rPr>
          <w:sz w:val="21"/>
          <w:szCs w:val="21"/>
          <w:lang w:val="en-IN"/>
        </w:rPr>
      </w:pPr>
      <w:r w:rsidRPr="00B86B76">
        <w:rPr>
          <w:sz w:val="21"/>
          <w:szCs w:val="21"/>
          <w:lang w:val="en-IN"/>
        </w:rPr>
        <w:t xml:space="preserve">Assisting in the research project related to Music Analysis and Generation </w:t>
      </w:r>
      <w:r w:rsidRPr="00DC22C3">
        <w:rPr>
          <w:sz w:val="21"/>
          <w:szCs w:val="21"/>
          <w:lang w:val="en-IN"/>
        </w:rPr>
        <w:t>using GAN under Prof. (</w:t>
      </w:r>
      <w:proofErr w:type="spellStart"/>
      <w:r w:rsidRPr="00DC22C3">
        <w:rPr>
          <w:sz w:val="21"/>
          <w:szCs w:val="21"/>
          <w:lang w:val="en-IN"/>
        </w:rPr>
        <w:t>Dr.</w:t>
      </w:r>
      <w:proofErr w:type="spellEnd"/>
      <w:r w:rsidRPr="00DC22C3">
        <w:rPr>
          <w:sz w:val="21"/>
          <w:szCs w:val="21"/>
          <w:lang w:val="en-IN"/>
        </w:rPr>
        <w:t xml:space="preserve">) Keyur Rana. </w:t>
      </w:r>
    </w:p>
    <w:p w14:paraId="31E2E5D5" w14:textId="6527EE3C" w:rsidR="00DC22C3" w:rsidRPr="00B86B76" w:rsidRDefault="00DC22C3" w:rsidP="00DC22C3">
      <w:pPr>
        <w:pStyle w:val="Heading1"/>
        <w:rPr>
          <w:sz w:val="24"/>
          <w:szCs w:val="28"/>
        </w:rPr>
      </w:pPr>
      <w:r w:rsidRPr="00B86B76">
        <w:rPr>
          <w:sz w:val="24"/>
          <w:szCs w:val="28"/>
        </w:rPr>
        <w:t>Vo</w:t>
      </w:r>
      <w:r w:rsidR="0030150B" w:rsidRPr="00B86B76">
        <w:rPr>
          <w:sz w:val="24"/>
          <w:szCs w:val="28"/>
        </w:rPr>
        <w:t>lunteer Experience</w:t>
      </w:r>
    </w:p>
    <w:p w14:paraId="16D04A17" w14:textId="2A98CAB6" w:rsidR="0019175A" w:rsidRPr="00C7189A" w:rsidRDefault="00C7189A" w:rsidP="0019175A">
      <w:pPr>
        <w:pStyle w:val="Heading2"/>
        <w:rPr>
          <w:sz w:val="22"/>
          <w:szCs w:val="24"/>
        </w:rPr>
      </w:pPr>
      <w:r w:rsidRPr="00C7189A">
        <w:rPr>
          <w:caps w:val="0"/>
          <w:sz w:val="22"/>
          <w:szCs w:val="24"/>
        </w:rPr>
        <w:t>Let’s Talk Science | April 2022 - Present</w:t>
      </w:r>
    </w:p>
    <w:p w14:paraId="4FB7044F" w14:textId="6F57F397" w:rsidR="0019175A" w:rsidRPr="001506E9" w:rsidRDefault="001506E9" w:rsidP="001506E9">
      <w:pPr>
        <w:pStyle w:val="ListBullet"/>
        <w:rPr>
          <w:sz w:val="21"/>
          <w:szCs w:val="21"/>
          <w:lang w:val="en-IN"/>
        </w:rPr>
      </w:pPr>
      <w:r w:rsidRPr="001506E9">
        <w:rPr>
          <w:sz w:val="21"/>
          <w:szCs w:val="21"/>
          <w:lang w:val="en-IN"/>
        </w:rPr>
        <w:t>Volunteered as a STEM Educator, delivering engaging and impactful learning experiences to students and community members to encourage them to pursue careers in STEM fields.</w:t>
      </w:r>
    </w:p>
    <w:p w14:paraId="578A526E" w14:textId="599E990D" w:rsidR="0019175A" w:rsidRPr="00B86B76" w:rsidRDefault="00C7189A" w:rsidP="0019175A">
      <w:pPr>
        <w:pStyle w:val="Heading2"/>
        <w:rPr>
          <w:sz w:val="22"/>
          <w:szCs w:val="24"/>
        </w:rPr>
      </w:pPr>
      <w:r w:rsidRPr="00B86B76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lastRenderedPageBreak/>
        <w:t>Disha N</w:t>
      </w:r>
      <w:r w:rsidR="0064072F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val="en-IN" w:eastAsia="en-US"/>
        </w:rPr>
        <w:t>GO</w:t>
      </w:r>
      <w:r w:rsidRPr="00B86B76">
        <w:rPr>
          <w:caps w:val="0"/>
          <w:sz w:val="22"/>
          <w:szCs w:val="24"/>
        </w:rPr>
        <w:t> | May 2019 – June 2019</w:t>
      </w:r>
    </w:p>
    <w:p w14:paraId="70892E85" w14:textId="52AC31B4" w:rsidR="0019175A" w:rsidRPr="00B86B76" w:rsidRDefault="0030150B" w:rsidP="0030150B">
      <w:pPr>
        <w:pStyle w:val="ListBullet"/>
        <w:rPr>
          <w:sz w:val="21"/>
          <w:szCs w:val="21"/>
          <w:lang w:val="en-IN"/>
        </w:rPr>
      </w:pPr>
      <w:r w:rsidRPr="00B86B76">
        <w:rPr>
          <w:sz w:val="21"/>
          <w:szCs w:val="21"/>
          <w:lang w:val="en-IN"/>
        </w:rPr>
        <w:t xml:space="preserve">Engaged in helping Autistic and other special children, Surat, 2016 </w:t>
      </w:r>
    </w:p>
    <w:p w14:paraId="529AE0CC" w14:textId="716CC0AE" w:rsidR="0019175A" w:rsidRPr="00B86B76" w:rsidRDefault="0019175A" w:rsidP="0019175A">
      <w:pPr>
        <w:pStyle w:val="Heading1"/>
        <w:rPr>
          <w:sz w:val="24"/>
          <w:szCs w:val="28"/>
        </w:rPr>
      </w:pPr>
      <w:r w:rsidRPr="00B86B76">
        <w:rPr>
          <w:sz w:val="24"/>
          <w:szCs w:val="28"/>
        </w:rPr>
        <w:t>Publications</w:t>
      </w:r>
    </w:p>
    <w:p w14:paraId="5C2CC727" w14:textId="54041003" w:rsidR="0019175A" w:rsidRPr="00B86B76" w:rsidRDefault="000B7B43" w:rsidP="0019175A">
      <w:pPr>
        <w:pStyle w:val="ListBullet"/>
        <w:rPr>
          <w:sz w:val="21"/>
          <w:szCs w:val="21"/>
        </w:rPr>
      </w:pPr>
      <w:r>
        <w:rPr>
          <w:b/>
          <w:bCs/>
          <w:sz w:val="21"/>
          <w:szCs w:val="21"/>
        </w:rPr>
        <w:t>“</w:t>
      </w:r>
      <w:r w:rsidR="0019175A" w:rsidRPr="00B86B76">
        <w:rPr>
          <w:b/>
          <w:bCs/>
          <w:sz w:val="21"/>
          <w:szCs w:val="21"/>
        </w:rPr>
        <w:t>Sentimental Analysis of News Headlines for Stock Market</w:t>
      </w:r>
      <w:r w:rsidR="0019175A" w:rsidRPr="00B86B76">
        <w:rPr>
          <w:sz w:val="21"/>
          <w:szCs w:val="21"/>
        </w:rPr>
        <w:t>”, IEEE International Conference for Innovation in Technology 2020</w:t>
      </w:r>
      <w:r w:rsidR="0030150B" w:rsidRPr="00B86B76">
        <w:rPr>
          <w:sz w:val="21"/>
          <w:szCs w:val="21"/>
        </w:rPr>
        <w:t>.</w:t>
      </w:r>
    </w:p>
    <w:p w14:paraId="3CE10087" w14:textId="0903935E" w:rsidR="0019175A" w:rsidRPr="00B86B76" w:rsidRDefault="000B7B43" w:rsidP="0019175A">
      <w:pPr>
        <w:pStyle w:val="ListBullet"/>
        <w:rPr>
          <w:sz w:val="21"/>
          <w:szCs w:val="21"/>
        </w:rPr>
      </w:pPr>
      <w:r>
        <w:rPr>
          <w:b/>
          <w:bCs/>
          <w:sz w:val="21"/>
          <w:szCs w:val="21"/>
        </w:rPr>
        <w:t>“</w:t>
      </w:r>
      <w:r w:rsidR="0019175A" w:rsidRPr="00B86B76">
        <w:rPr>
          <w:b/>
          <w:bCs/>
          <w:sz w:val="21"/>
          <w:szCs w:val="21"/>
        </w:rPr>
        <w:t>Analysis and Prediction of Stock Market Trends using Deep Learning</w:t>
      </w:r>
      <w:r w:rsidR="0019175A" w:rsidRPr="00B86B76">
        <w:rPr>
          <w:sz w:val="21"/>
          <w:szCs w:val="21"/>
        </w:rPr>
        <w:t xml:space="preserve">”, Proceedings of First International Conference on Computing, Communications, and Cyber-Security </w:t>
      </w:r>
      <w:r w:rsidR="0030150B" w:rsidRPr="00B86B76">
        <w:rPr>
          <w:sz w:val="21"/>
          <w:szCs w:val="21"/>
        </w:rPr>
        <w:t>2019.</w:t>
      </w:r>
      <w:r w:rsidR="0019175A" w:rsidRPr="00B86B76">
        <w:rPr>
          <w:sz w:val="21"/>
          <w:szCs w:val="21"/>
        </w:rPr>
        <w:t xml:space="preserve"> </w:t>
      </w:r>
    </w:p>
    <w:p w14:paraId="0F12F18C" w14:textId="511CA688" w:rsidR="0030150B" w:rsidRPr="00B86B76" w:rsidRDefault="0019175A" w:rsidP="0030150B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>“</w:t>
      </w:r>
      <w:r w:rsidRPr="00B86B76">
        <w:rPr>
          <w:b/>
          <w:bCs/>
          <w:sz w:val="21"/>
          <w:szCs w:val="21"/>
        </w:rPr>
        <w:t>A Neural Network Based Approach for Operating System</w:t>
      </w:r>
      <w:r w:rsidRPr="00B86B76">
        <w:rPr>
          <w:sz w:val="21"/>
          <w:szCs w:val="21"/>
        </w:rPr>
        <w:t>”, Innovative Data Communication Technologies and Application</w:t>
      </w:r>
      <w:r w:rsidR="0030150B" w:rsidRPr="00B86B76">
        <w:rPr>
          <w:sz w:val="21"/>
          <w:szCs w:val="21"/>
        </w:rPr>
        <w:t xml:space="preserve"> </w:t>
      </w:r>
      <w:r w:rsidRPr="00B86B76">
        <w:rPr>
          <w:sz w:val="21"/>
          <w:szCs w:val="21"/>
        </w:rPr>
        <w:t>2019</w:t>
      </w:r>
      <w:r w:rsidR="0030150B" w:rsidRPr="00B86B76">
        <w:rPr>
          <w:sz w:val="21"/>
          <w:szCs w:val="21"/>
        </w:rPr>
        <w:t>.</w:t>
      </w:r>
      <w:r w:rsidRPr="00B86B76">
        <w:rPr>
          <w:sz w:val="21"/>
          <w:szCs w:val="21"/>
        </w:rPr>
        <w:t xml:space="preserve"> </w:t>
      </w:r>
    </w:p>
    <w:p w14:paraId="448B3D2E" w14:textId="04E45F29" w:rsidR="0019175A" w:rsidRPr="00B86B76" w:rsidRDefault="0019175A" w:rsidP="0030150B">
      <w:pPr>
        <w:pStyle w:val="ListBullet"/>
        <w:rPr>
          <w:sz w:val="21"/>
          <w:szCs w:val="21"/>
        </w:rPr>
      </w:pPr>
      <w:r w:rsidRPr="00B86B76">
        <w:rPr>
          <w:sz w:val="21"/>
          <w:szCs w:val="21"/>
        </w:rPr>
        <w:t>“</w:t>
      </w:r>
      <w:r w:rsidRPr="00B86B76">
        <w:rPr>
          <w:b/>
          <w:bCs/>
          <w:sz w:val="21"/>
          <w:szCs w:val="21"/>
        </w:rPr>
        <w:t>Analysis of Process Scheduling Using Neural Net In Operating System</w:t>
      </w:r>
      <w:r w:rsidRPr="00B86B76">
        <w:rPr>
          <w:sz w:val="21"/>
          <w:szCs w:val="21"/>
        </w:rPr>
        <w:t xml:space="preserve">”, Inventive Communication and Computational Technologies </w:t>
      </w:r>
      <w:r w:rsidR="0030150B" w:rsidRPr="00B86B76">
        <w:rPr>
          <w:sz w:val="21"/>
          <w:szCs w:val="21"/>
        </w:rPr>
        <w:t>2019.</w:t>
      </w:r>
    </w:p>
    <w:p w14:paraId="4FD36837" w14:textId="44092A11" w:rsidR="004057BB" w:rsidRPr="00B86B76" w:rsidRDefault="004057BB" w:rsidP="004057BB">
      <w:pPr>
        <w:pStyle w:val="Heading1"/>
        <w:rPr>
          <w:sz w:val="24"/>
          <w:szCs w:val="28"/>
        </w:rPr>
      </w:pPr>
      <w:r w:rsidRPr="00B86B76">
        <w:rPr>
          <w:sz w:val="24"/>
          <w:szCs w:val="28"/>
        </w:rPr>
        <w:t>Projects</w:t>
      </w:r>
    </w:p>
    <w:p w14:paraId="7C51E6DC" w14:textId="233D1DDD" w:rsidR="004057BB" w:rsidRPr="00B86B76" w:rsidRDefault="00CB7E5C" w:rsidP="004057BB">
      <w:pPr>
        <w:pStyle w:val="Heading2"/>
        <w:rPr>
          <w:sz w:val="22"/>
          <w:szCs w:val="24"/>
        </w:rPr>
      </w:pPr>
      <w:r w:rsidRPr="00CB7E5C"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eastAsia="en-US"/>
        </w:rPr>
        <w:t>Common N-Gram Method: A Promising Approach to Detecting Mental Health Illness on Social Media</w:t>
      </w:r>
      <w:r>
        <w:rPr>
          <w:rFonts w:ascii="Garamond" w:eastAsia="Times New Roman" w:hAnsi="Garamond" w:cs="Times New Roman"/>
          <w:bCs/>
          <w:caps w:val="0"/>
          <w:color w:val="auto"/>
          <w:sz w:val="22"/>
          <w:szCs w:val="24"/>
          <w:lang w:eastAsia="en-US"/>
        </w:rPr>
        <w:t xml:space="preserve"> </w:t>
      </w:r>
      <w:r w:rsidR="008B69D2" w:rsidRPr="00B86B76">
        <w:rPr>
          <w:caps w:val="0"/>
          <w:sz w:val="22"/>
          <w:szCs w:val="24"/>
        </w:rPr>
        <w:t>| Jan 2022 – Ongoing</w:t>
      </w:r>
    </w:p>
    <w:p w14:paraId="55107B26" w14:textId="77777777" w:rsidR="005A5FDC" w:rsidRPr="00B86B76" w:rsidRDefault="005A5FDC" w:rsidP="005A5FDC">
      <w:pPr>
        <w:pStyle w:val="ListBullet"/>
        <w:rPr>
          <w:rFonts w:ascii="Segoe UI" w:hAnsi="Segoe UI" w:cs="Segoe UI"/>
          <w:sz w:val="20"/>
          <w:szCs w:val="20"/>
          <w:shd w:val="clear" w:color="auto" w:fill="FFFFFF"/>
          <w:lang w:val="en-IN"/>
        </w:rPr>
      </w:pPr>
      <w:r w:rsidRPr="00B86B76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>This thesis research is being done under Prof. (</w:t>
      </w:r>
      <w:proofErr w:type="spellStart"/>
      <w:r w:rsidRPr="00B86B76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>Dr.</w:t>
      </w:r>
      <w:proofErr w:type="spellEnd"/>
      <w:r w:rsidRPr="00B86B76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 xml:space="preserve">) Vlado </w:t>
      </w:r>
      <w:proofErr w:type="spellStart"/>
      <w:r w:rsidRPr="00B86B76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>Keselj</w:t>
      </w:r>
      <w:proofErr w:type="spellEnd"/>
      <w:r w:rsidRPr="00B86B76">
        <w:rPr>
          <w:rFonts w:ascii="Segoe UI" w:hAnsi="Segoe UI" w:cs="Segoe UI"/>
          <w:sz w:val="20"/>
          <w:szCs w:val="20"/>
          <w:shd w:val="clear" w:color="auto" w:fill="FFFFFF"/>
          <w:lang w:val="en-IN"/>
        </w:rPr>
        <w:t>.</w:t>
      </w:r>
    </w:p>
    <w:p w14:paraId="0AC6C7D2" w14:textId="77777777" w:rsidR="003B1F67" w:rsidRDefault="003B1F67" w:rsidP="003B1F67">
      <w:pPr>
        <w:pStyle w:val="ListBullet"/>
      </w:pPr>
      <w:r>
        <w:t>Implemented a novel Common N-gram Method to predict mental illness from social media posts.</w:t>
      </w:r>
    </w:p>
    <w:p w14:paraId="06EC751F" w14:textId="77777777" w:rsidR="003B1F67" w:rsidRDefault="003B1F67" w:rsidP="003B1F67">
      <w:pPr>
        <w:pStyle w:val="ListBullet"/>
      </w:pPr>
      <w:r>
        <w:t>Compared the performance of the Common N-gram Method to state-of-the-art deep learning models such as CNN-LSTM.</w:t>
      </w:r>
    </w:p>
    <w:p w14:paraId="3855D1B9" w14:textId="77777777" w:rsidR="003B1F67" w:rsidRDefault="003B1F67" w:rsidP="003B1F67">
      <w:pPr>
        <w:pStyle w:val="ListBullet"/>
      </w:pPr>
      <w:r>
        <w:t>Employed Relative N-gram signature and word embedding techniques to interpret model learning.</w:t>
      </w:r>
    </w:p>
    <w:p w14:paraId="79E4347A" w14:textId="06990551" w:rsidR="004057BB" w:rsidRPr="00B86B76" w:rsidRDefault="008B69D2" w:rsidP="004057BB">
      <w:pPr>
        <w:pStyle w:val="Heading2"/>
        <w:rPr>
          <w:rFonts w:ascii="Garamond" w:hAnsi="Garamond"/>
          <w:bCs/>
          <w:sz w:val="22"/>
          <w:szCs w:val="24"/>
        </w:rPr>
      </w:pPr>
      <w:r w:rsidRPr="009C33A7">
        <w:rPr>
          <w:rFonts w:ascii="Garamond" w:hAnsi="Garamond"/>
          <w:bCs/>
          <w:caps w:val="0"/>
          <w:sz w:val="22"/>
          <w:szCs w:val="22"/>
        </w:rPr>
        <w:t xml:space="preserve">Mood Classification </w:t>
      </w:r>
      <w:r w:rsidR="009C33A7" w:rsidRPr="009C33A7">
        <w:rPr>
          <w:rFonts w:ascii="Garamond" w:hAnsi="Garamond"/>
          <w:bCs/>
          <w:caps w:val="0"/>
          <w:sz w:val="22"/>
          <w:szCs w:val="22"/>
        </w:rPr>
        <w:t>of</w:t>
      </w:r>
      <w:r w:rsidRPr="009C33A7">
        <w:rPr>
          <w:rFonts w:ascii="Garamond" w:hAnsi="Garamond"/>
          <w:bCs/>
          <w:caps w:val="0"/>
          <w:sz w:val="22"/>
          <w:szCs w:val="22"/>
        </w:rPr>
        <w:t xml:space="preserve"> Songs Using Lyrics </w:t>
      </w:r>
      <w:proofErr w:type="gramStart"/>
      <w:r w:rsidRPr="009C33A7">
        <w:rPr>
          <w:rFonts w:ascii="Garamond" w:hAnsi="Garamond"/>
          <w:bCs/>
          <w:caps w:val="0"/>
          <w:sz w:val="22"/>
          <w:szCs w:val="22"/>
        </w:rPr>
        <w:t>And</w:t>
      </w:r>
      <w:proofErr w:type="gramEnd"/>
      <w:r w:rsidRPr="009C33A7">
        <w:rPr>
          <w:rFonts w:ascii="Garamond" w:hAnsi="Garamond"/>
          <w:bCs/>
          <w:caps w:val="0"/>
          <w:sz w:val="22"/>
          <w:szCs w:val="22"/>
        </w:rPr>
        <w:t xml:space="preserve"> Audio Features</w:t>
      </w:r>
      <w:r w:rsidRPr="00B86B76">
        <w:rPr>
          <w:rFonts w:ascii="Garamond" w:hAnsi="Garamond"/>
          <w:bCs/>
          <w:caps w:val="0"/>
          <w:sz w:val="22"/>
          <w:szCs w:val="24"/>
        </w:rPr>
        <w:t xml:space="preserve"> |</w:t>
      </w:r>
      <w:r w:rsidRPr="00B86B76">
        <w:rPr>
          <w:caps w:val="0"/>
          <w:sz w:val="22"/>
          <w:szCs w:val="24"/>
        </w:rPr>
        <w:t> April 2022</w:t>
      </w:r>
    </w:p>
    <w:p w14:paraId="2977053C" w14:textId="77777777" w:rsidR="002F69B8" w:rsidRPr="002F69B8" w:rsidRDefault="002F69B8" w:rsidP="002F69B8">
      <w:pPr>
        <w:pStyle w:val="ListBullet"/>
        <w:rPr>
          <w:lang w:val="en-IN" w:eastAsia="en-US"/>
        </w:rPr>
      </w:pPr>
      <w:r w:rsidRPr="002F69B8">
        <w:rPr>
          <w:lang w:val="en-IN" w:eastAsia="en-US"/>
        </w:rPr>
        <w:t>Conducted an experiment to compare the suitability of audio and lyrics for mood classification.</w:t>
      </w:r>
    </w:p>
    <w:p w14:paraId="583945DA" w14:textId="1EA9E00F" w:rsidR="002F69B8" w:rsidRPr="002F69B8" w:rsidRDefault="002F69B8" w:rsidP="002F69B8">
      <w:pPr>
        <w:pStyle w:val="ListBullet"/>
        <w:rPr>
          <w:lang w:val="en-IN" w:eastAsia="en-US"/>
        </w:rPr>
      </w:pPr>
      <w:r w:rsidRPr="002F69B8">
        <w:rPr>
          <w:lang w:val="en-IN" w:eastAsia="en-US"/>
        </w:rPr>
        <w:t xml:space="preserve">Utilized Bi-directional LSTM and SVM techniques to </w:t>
      </w:r>
      <w:r w:rsidR="006A64F3" w:rsidRPr="002F69B8">
        <w:rPr>
          <w:lang w:val="en-IN" w:eastAsia="en-US"/>
        </w:rPr>
        <w:t>analyse</w:t>
      </w:r>
      <w:r w:rsidRPr="002F69B8">
        <w:rPr>
          <w:lang w:val="en-IN" w:eastAsia="en-US"/>
        </w:rPr>
        <w:t xml:space="preserve"> lyrics of songs.</w:t>
      </w:r>
    </w:p>
    <w:p w14:paraId="28399AFB" w14:textId="77777777" w:rsidR="002F69B8" w:rsidRPr="002F69B8" w:rsidRDefault="002F69B8" w:rsidP="002F69B8">
      <w:pPr>
        <w:pStyle w:val="ListBullet"/>
        <w:rPr>
          <w:lang w:val="en-IN" w:eastAsia="en-US"/>
        </w:rPr>
      </w:pPr>
      <w:r w:rsidRPr="002F69B8">
        <w:rPr>
          <w:lang w:val="en-IN" w:eastAsia="en-US"/>
        </w:rPr>
        <w:t>Results showed that the SVM model performed significantly better than other models, and audio features were more effective in predicting musical track emotions compared to lyrics.</w:t>
      </w:r>
    </w:p>
    <w:p w14:paraId="173CBE1A" w14:textId="405FCF32" w:rsidR="004057BB" w:rsidRPr="00B86B76" w:rsidRDefault="008B69D2" w:rsidP="004057BB">
      <w:pPr>
        <w:pStyle w:val="Heading2"/>
        <w:rPr>
          <w:sz w:val="22"/>
          <w:szCs w:val="24"/>
          <w:lang w:val="en-IN"/>
        </w:rPr>
      </w:pPr>
      <w:r w:rsidRPr="00B86B76">
        <w:rPr>
          <w:bCs/>
          <w:caps w:val="0"/>
          <w:sz w:val="22"/>
          <w:szCs w:val="24"/>
          <w:lang w:val="en-IN"/>
        </w:rPr>
        <w:t>Analysis And Prediction Of Stock Market Trends |</w:t>
      </w:r>
      <w:r w:rsidRPr="00B86B76">
        <w:rPr>
          <w:caps w:val="0"/>
          <w:sz w:val="22"/>
          <w:szCs w:val="24"/>
        </w:rPr>
        <w:t> April 2020</w:t>
      </w:r>
    </w:p>
    <w:p w14:paraId="095D8F83" w14:textId="77777777" w:rsidR="002F69B8" w:rsidRPr="002F69B8" w:rsidRDefault="002F69B8" w:rsidP="002F69B8">
      <w:pPr>
        <w:pStyle w:val="ListBullet"/>
        <w:rPr>
          <w:sz w:val="21"/>
          <w:szCs w:val="21"/>
          <w:lang w:val="en-IN"/>
        </w:rPr>
      </w:pPr>
      <w:r w:rsidRPr="002F69B8">
        <w:rPr>
          <w:sz w:val="21"/>
          <w:szCs w:val="21"/>
          <w:lang w:val="en-IN"/>
        </w:rPr>
        <w:t>Utilized Recurrent Neural Network to predict stock values (open, close, high, low) with an accuracy of 93%.</w:t>
      </w:r>
    </w:p>
    <w:p w14:paraId="0A3B1261" w14:textId="75FF7EEF" w:rsidR="004057BB" w:rsidRPr="00B42F89" w:rsidRDefault="002F69B8" w:rsidP="00B42F89">
      <w:pPr>
        <w:pStyle w:val="ListBullet"/>
        <w:rPr>
          <w:sz w:val="21"/>
          <w:szCs w:val="21"/>
          <w:lang w:val="en-IN"/>
        </w:rPr>
      </w:pPr>
      <w:r w:rsidRPr="002F69B8">
        <w:rPr>
          <w:sz w:val="21"/>
          <w:szCs w:val="21"/>
          <w:lang w:val="en-IN"/>
        </w:rPr>
        <w:t>Implemented Support Vector Machine and Naive Bayes for sentimental analysis of news headlines to forecast stock price trend</w:t>
      </w:r>
      <w:r w:rsidR="00B42F89">
        <w:rPr>
          <w:sz w:val="21"/>
          <w:szCs w:val="21"/>
          <w:lang w:val="en-IN"/>
        </w:rPr>
        <w:t xml:space="preserve"> and e</w:t>
      </w:r>
      <w:r w:rsidRPr="002F69B8">
        <w:rPr>
          <w:sz w:val="21"/>
          <w:szCs w:val="21"/>
          <w:lang w:val="en-IN"/>
        </w:rPr>
        <w:t>mployed K-Means clustering to group similar stocks.</w:t>
      </w:r>
    </w:p>
    <w:sectPr w:rsidR="004057BB" w:rsidRPr="00B42F89" w:rsidSect="003C4549">
      <w:footerReference w:type="default" r:id="rId10"/>
      <w:pgSz w:w="12240" w:h="15840"/>
      <w:pgMar w:top="686" w:right="1152" w:bottom="507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4A55" w14:textId="77777777" w:rsidR="00006512" w:rsidRDefault="00006512">
      <w:pPr>
        <w:spacing w:after="0"/>
      </w:pPr>
      <w:r>
        <w:separator/>
      </w:r>
    </w:p>
  </w:endnote>
  <w:endnote w:type="continuationSeparator" w:id="0">
    <w:p w14:paraId="6F8B0F58" w14:textId="77777777" w:rsidR="00006512" w:rsidRDefault="00006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D5A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49AE" w14:textId="77777777" w:rsidR="00006512" w:rsidRDefault="00006512">
      <w:pPr>
        <w:spacing w:after="0"/>
      </w:pPr>
      <w:r>
        <w:separator/>
      </w:r>
    </w:p>
  </w:footnote>
  <w:footnote w:type="continuationSeparator" w:id="0">
    <w:p w14:paraId="1E29F976" w14:textId="77777777" w:rsidR="00006512" w:rsidRDefault="000065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C8C55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2C5690"/>
    <w:multiLevelType w:val="multilevel"/>
    <w:tmpl w:val="56C2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A4BB2"/>
    <w:multiLevelType w:val="multilevel"/>
    <w:tmpl w:val="3C3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B2B35"/>
    <w:multiLevelType w:val="multilevel"/>
    <w:tmpl w:val="AF3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6B31EC"/>
    <w:multiLevelType w:val="multilevel"/>
    <w:tmpl w:val="AD3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BB3CF8"/>
    <w:multiLevelType w:val="multilevel"/>
    <w:tmpl w:val="4BF6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D7660"/>
    <w:multiLevelType w:val="multilevel"/>
    <w:tmpl w:val="21B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65E5D"/>
    <w:multiLevelType w:val="multilevel"/>
    <w:tmpl w:val="DAE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C1295E"/>
    <w:multiLevelType w:val="multilevel"/>
    <w:tmpl w:val="91A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CA4735"/>
    <w:multiLevelType w:val="multilevel"/>
    <w:tmpl w:val="1D0E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4627DA"/>
    <w:multiLevelType w:val="multilevel"/>
    <w:tmpl w:val="13D0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B452AB6"/>
    <w:multiLevelType w:val="multilevel"/>
    <w:tmpl w:val="9DA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D001A"/>
    <w:multiLevelType w:val="multilevel"/>
    <w:tmpl w:val="21BE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C83855"/>
    <w:multiLevelType w:val="multilevel"/>
    <w:tmpl w:val="A8AC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3A83E03"/>
    <w:multiLevelType w:val="multilevel"/>
    <w:tmpl w:val="775E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76EFA"/>
    <w:multiLevelType w:val="multilevel"/>
    <w:tmpl w:val="89CA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00765">
    <w:abstractNumId w:val="9"/>
  </w:num>
  <w:num w:numId="2" w16cid:durableId="91174426">
    <w:abstractNumId w:val="9"/>
    <w:lvlOverride w:ilvl="0">
      <w:startOverride w:val="1"/>
    </w:lvlOverride>
  </w:num>
  <w:num w:numId="3" w16cid:durableId="1332367156">
    <w:abstractNumId w:val="9"/>
    <w:lvlOverride w:ilvl="0">
      <w:startOverride w:val="1"/>
    </w:lvlOverride>
  </w:num>
  <w:num w:numId="4" w16cid:durableId="582885000">
    <w:abstractNumId w:val="9"/>
    <w:lvlOverride w:ilvl="0">
      <w:startOverride w:val="1"/>
    </w:lvlOverride>
  </w:num>
  <w:num w:numId="5" w16cid:durableId="308485665">
    <w:abstractNumId w:val="8"/>
  </w:num>
  <w:num w:numId="6" w16cid:durableId="1637417011">
    <w:abstractNumId w:val="7"/>
  </w:num>
  <w:num w:numId="7" w16cid:durableId="1890065161">
    <w:abstractNumId w:val="6"/>
  </w:num>
  <w:num w:numId="8" w16cid:durableId="262959765">
    <w:abstractNumId w:val="5"/>
  </w:num>
  <w:num w:numId="9" w16cid:durableId="436406913">
    <w:abstractNumId w:val="4"/>
  </w:num>
  <w:num w:numId="10" w16cid:durableId="1691293656">
    <w:abstractNumId w:val="3"/>
  </w:num>
  <w:num w:numId="11" w16cid:durableId="151534076">
    <w:abstractNumId w:val="2"/>
  </w:num>
  <w:num w:numId="12" w16cid:durableId="1931812247">
    <w:abstractNumId w:val="1"/>
  </w:num>
  <w:num w:numId="13" w16cid:durableId="1888252417">
    <w:abstractNumId w:val="0"/>
  </w:num>
  <w:num w:numId="14" w16cid:durableId="290870110">
    <w:abstractNumId w:val="16"/>
  </w:num>
  <w:num w:numId="15" w16cid:durableId="822357049">
    <w:abstractNumId w:val="26"/>
  </w:num>
  <w:num w:numId="16" w16cid:durableId="1063990619">
    <w:abstractNumId w:val="13"/>
  </w:num>
  <w:num w:numId="17" w16cid:durableId="900990471">
    <w:abstractNumId w:val="22"/>
  </w:num>
  <w:num w:numId="18" w16cid:durableId="1752583745">
    <w:abstractNumId w:val="11"/>
  </w:num>
  <w:num w:numId="19" w16cid:durableId="1282616486">
    <w:abstractNumId w:val="32"/>
  </w:num>
  <w:num w:numId="20" w16cid:durableId="1538201794">
    <w:abstractNumId w:val="27"/>
  </w:num>
  <w:num w:numId="21" w16cid:durableId="1584490294">
    <w:abstractNumId w:val="12"/>
  </w:num>
  <w:num w:numId="22" w16cid:durableId="1104496195">
    <w:abstractNumId w:val="20"/>
  </w:num>
  <w:num w:numId="23" w16cid:durableId="1706368314">
    <w:abstractNumId w:val="31"/>
  </w:num>
  <w:num w:numId="24" w16cid:durableId="400325602">
    <w:abstractNumId w:val="19"/>
  </w:num>
  <w:num w:numId="25" w16cid:durableId="768502651">
    <w:abstractNumId w:val="30"/>
  </w:num>
  <w:num w:numId="26" w16cid:durableId="957755189">
    <w:abstractNumId w:val="10"/>
  </w:num>
  <w:num w:numId="27" w16cid:durableId="57830979">
    <w:abstractNumId w:val="24"/>
  </w:num>
  <w:num w:numId="28" w16cid:durableId="2138796838">
    <w:abstractNumId w:val="14"/>
  </w:num>
  <w:num w:numId="29" w16cid:durableId="1799953234">
    <w:abstractNumId w:val="33"/>
  </w:num>
  <w:num w:numId="30" w16cid:durableId="1468277570">
    <w:abstractNumId w:val="23"/>
  </w:num>
  <w:num w:numId="31" w16cid:durableId="451899690">
    <w:abstractNumId w:val="15"/>
  </w:num>
  <w:num w:numId="32" w16cid:durableId="799880048">
    <w:abstractNumId w:val="25"/>
  </w:num>
  <w:num w:numId="33" w16cid:durableId="1552692048">
    <w:abstractNumId w:val="28"/>
  </w:num>
  <w:num w:numId="34" w16cid:durableId="2066874615">
    <w:abstractNumId w:val="18"/>
  </w:num>
  <w:num w:numId="35" w16cid:durableId="941035335">
    <w:abstractNumId w:val="34"/>
  </w:num>
  <w:num w:numId="36" w16cid:durableId="988439024">
    <w:abstractNumId w:val="29"/>
  </w:num>
  <w:num w:numId="37" w16cid:durableId="66416363">
    <w:abstractNumId w:val="17"/>
  </w:num>
  <w:num w:numId="38" w16cid:durableId="6614650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A"/>
    <w:rsid w:val="00006512"/>
    <w:rsid w:val="000431C9"/>
    <w:rsid w:val="000A4F59"/>
    <w:rsid w:val="000B7B43"/>
    <w:rsid w:val="00106F88"/>
    <w:rsid w:val="0011522E"/>
    <w:rsid w:val="00141A4C"/>
    <w:rsid w:val="00143B08"/>
    <w:rsid w:val="001506E9"/>
    <w:rsid w:val="001570A0"/>
    <w:rsid w:val="00164B25"/>
    <w:rsid w:val="0019175A"/>
    <w:rsid w:val="001B29CF"/>
    <w:rsid w:val="0024196F"/>
    <w:rsid w:val="0028220F"/>
    <w:rsid w:val="002F69B8"/>
    <w:rsid w:val="0030150B"/>
    <w:rsid w:val="00356C14"/>
    <w:rsid w:val="003B1F67"/>
    <w:rsid w:val="003C4549"/>
    <w:rsid w:val="004057BB"/>
    <w:rsid w:val="004B0901"/>
    <w:rsid w:val="005A5FDC"/>
    <w:rsid w:val="00617B26"/>
    <w:rsid w:val="006270A9"/>
    <w:rsid w:val="0064072F"/>
    <w:rsid w:val="00664DC2"/>
    <w:rsid w:val="00675956"/>
    <w:rsid w:val="00681034"/>
    <w:rsid w:val="006A64F3"/>
    <w:rsid w:val="006D445D"/>
    <w:rsid w:val="006F5321"/>
    <w:rsid w:val="007D6479"/>
    <w:rsid w:val="00816216"/>
    <w:rsid w:val="0087734B"/>
    <w:rsid w:val="008B69D2"/>
    <w:rsid w:val="009C33A7"/>
    <w:rsid w:val="009D5933"/>
    <w:rsid w:val="00B05475"/>
    <w:rsid w:val="00B42F89"/>
    <w:rsid w:val="00B650EB"/>
    <w:rsid w:val="00B86B76"/>
    <w:rsid w:val="00BD768D"/>
    <w:rsid w:val="00BE7B57"/>
    <w:rsid w:val="00C403D2"/>
    <w:rsid w:val="00C61F8E"/>
    <w:rsid w:val="00C7189A"/>
    <w:rsid w:val="00C9448D"/>
    <w:rsid w:val="00CB7E5C"/>
    <w:rsid w:val="00D20B8B"/>
    <w:rsid w:val="00DC22C3"/>
    <w:rsid w:val="00E07FB2"/>
    <w:rsid w:val="00E126C1"/>
    <w:rsid w:val="00E83E4B"/>
    <w:rsid w:val="00EB6BB3"/>
    <w:rsid w:val="00F16A07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C73CA"/>
  <w15:chartTrackingRefBased/>
  <w15:docId w15:val="{B4882EE7-A4FB-CF45-9994-4717AA5D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1917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953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215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03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71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61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856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9harshi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9harsh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shit/Library/Containers/com.microsoft.Word/Data/Library/Application%20Support/Microsoft/Office/16.0/DTS/Search/%7b39AFD665-4174-7049-ADAB-E028771816A9%7d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83469CBC9AFD49B493B00A8217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6FDA6-CD30-9448-870A-BACC7D140120}"/>
      </w:docPartPr>
      <w:docPartBody>
        <w:p w:rsidR="00F920B2" w:rsidRDefault="00000000">
          <w:pPr>
            <w:pStyle w:val="7483469CBC9AFD49B493B00A8217F09A"/>
          </w:pPr>
          <w:r>
            <w:t>Education</w:t>
          </w:r>
        </w:p>
      </w:docPartBody>
    </w:docPart>
    <w:docPart>
      <w:docPartPr>
        <w:name w:val="61FCACC3B888CD4898E3030FF973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E329-CEA1-4142-B358-217EB0BF66B4}"/>
      </w:docPartPr>
      <w:docPartBody>
        <w:p w:rsidR="00F920B2" w:rsidRDefault="00000000">
          <w:pPr>
            <w:pStyle w:val="61FCACC3B888CD4898E3030FF973BA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F3"/>
    <w:rsid w:val="00191065"/>
    <w:rsid w:val="001C46FE"/>
    <w:rsid w:val="001F17F3"/>
    <w:rsid w:val="00713AD0"/>
    <w:rsid w:val="007E5EFE"/>
    <w:rsid w:val="00A11FF9"/>
    <w:rsid w:val="00D741DE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3469CBC9AFD49B493B00A8217F09A">
    <w:name w:val="7483469CBC9AFD49B493B00A8217F09A"/>
  </w:style>
  <w:style w:type="paragraph" w:customStyle="1" w:styleId="61FCACC3B888CD4898E3030FF973BA2A">
    <w:name w:val="61FCACC3B888CD4898E3030FF973B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A73237-CF7E-2149-98CD-5AC7BFEEE3DE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{39AFD665-4174-7049-ADAB-E028771816A9}tf02918880_win32.dotx</Template>
  <TotalTime>64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Harshit Agarwal</cp:lastModifiedBy>
  <cp:revision>32</cp:revision>
  <dcterms:created xsi:type="dcterms:W3CDTF">2023-02-08T16:07:00Z</dcterms:created>
  <dcterms:modified xsi:type="dcterms:W3CDTF">2023-02-24T15:20:00Z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documentId_8989</vt:lpwstr>
  </property>
  <property fmtid="{D5CDD505-2E9C-101B-9397-08002B2CF9AE}" pid="3" name="grammarly_documentContext">
    <vt:lpwstr>{"goals":[],"domain":"general","emotions":[],"dialect":"american"}</vt:lpwstr>
  </property>
</Properties>
</file>